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119" w:rsidRPr="000B1CCC" w:rsidRDefault="000B1CCC">
      <w:pPr>
        <w:rPr>
          <w:rFonts w:ascii="Verdana" w:hAnsi="Verdana" w:cs="Arial"/>
          <w:b/>
          <w:sz w:val="20"/>
          <w:szCs w:val="20"/>
        </w:rPr>
      </w:pPr>
      <w:r w:rsidRPr="000B1CCC">
        <w:rPr>
          <w:rFonts w:ascii="Verdana" w:hAnsi="Verdana" w:cs="Arial"/>
          <w:b/>
          <w:sz w:val="20"/>
          <w:szCs w:val="20"/>
          <w:u w:val="single"/>
        </w:rPr>
        <w:t>Analysis (10)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  <w:t>Done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  <w:t xml:space="preserve">Feedback/ Improvements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801"/>
        <w:gridCol w:w="6321"/>
      </w:tblGrid>
      <w:tr w:rsidR="000B1CCC" w:rsidTr="000B1CCC">
        <w:tc>
          <w:tcPr>
            <w:tcW w:w="3560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Identified stakeholders (audience) and described them, explaining how they’ll use the solution and why it fits needs</w:t>
            </w: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Described the features of the problem that make a computational approach suitable</w:t>
            </w:r>
          </w:p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Researched </w:t>
            </w:r>
            <w:r w:rsidRPr="000B1CCC">
              <w:rPr>
                <w:rFonts w:ascii="Verdana" w:hAnsi="Verdana" w:cs="Arial"/>
                <w:b/>
                <w:sz w:val="20"/>
                <w:szCs w:val="20"/>
              </w:rPr>
              <w:t>in depth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existing solutions to similar problems &amp; identified your approach based on these</w:t>
            </w: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Identified a list of user requirements, explaining your choices</w:t>
            </w: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Identified &amp; explained within the user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reqs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what the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essential </w:t>
            </w:r>
            <w:r>
              <w:rPr>
                <w:rFonts w:ascii="Verdana" w:hAnsi="Verdana" w:cs="Arial"/>
                <w:sz w:val="20"/>
                <w:szCs w:val="20"/>
              </w:rPr>
              <w:t>features of your solution are</w:t>
            </w: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P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Identified the hardware and software requirements of the solution</w:t>
            </w: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Identified &amp; explained and limitations of the proposed solution</w:t>
            </w: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Identified &amp; justified measureable success criteria </w:t>
            </w: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1CCC" w:rsidRDefault="000B1CCC" w:rsidP="00DD61FE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0B1CCC" w:rsidRDefault="000B1CCC" w:rsidP="000B1CCC">
      <w:pPr>
        <w:rPr>
          <w:rFonts w:ascii="Verdana" w:hAnsi="Verdana" w:cs="Arial"/>
          <w:sz w:val="20"/>
          <w:szCs w:val="20"/>
        </w:rPr>
      </w:pPr>
      <w:r w:rsidRPr="000B1CCC">
        <w:rPr>
          <w:rFonts w:ascii="Verdana" w:hAnsi="Verdana" w:cs="Arial"/>
          <w:b/>
          <w:sz w:val="20"/>
          <w:szCs w:val="20"/>
          <w:u w:val="single"/>
        </w:rPr>
        <w:lastRenderedPageBreak/>
        <w:t>Design (15)</w:t>
      </w:r>
      <w:r w:rsidRPr="000B1CCC">
        <w:rPr>
          <w:rFonts w:ascii="Verdana" w:hAnsi="Verdana" w:cs="Arial"/>
          <w:b/>
          <w:sz w:val="20"/>
          <w:szCs w:val="20"/>
          <w:u w:val="single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Done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  <w:t>Feedback/ 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801"/>
        <w:gridCol w:w="6321"/>
      </w:tblGrid>
      <w:tr w:rsidR="000B1CCC" w:rsidTr="000B1CCC">
        <w:tc>
          <w:tcPr>
            <w:tcW w:w="3560" w:type="dxa"/>
          </w:tcPr>
          <w:p w:rsidR="000B1CCC" w:rsidRDefault="00DD61FE" w:rsidP="000B1CC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Produced a </w:t>
            </w:r>
            <w:r w:rsidRPr="00460AB5">
              <w:rPr>
                <w:rFonts w:ascii="Verdana" w:hAnsi="Verdana" w:cs="Arial"/>
                <w:b/>
                <w:sz w:val="20"/>
                <w:szCs w:val="20"/>
              </w:rPr>
              <w:t>structure diagram / class diagram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to show the modular nature of the solution</w:t>
            </w:r>
          </w:p>
          <w:p w:rsidR="00DD61FE" w:rsidRDefault="00DD61FE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460AB5" w:rsidRDefault="00460AB5" w:rsidP="00460AB5">
            <w:pPr>
              <w:rPr>
                <w:rFonts w:ascii="Verdana" w:hAnsi="Verdana" w:cs="Arial"/>
                <w:sz w:val="20"/>
                <w:szCs w:val="20"/>
              </w:rPr>
            </w:pPr>
            <w:r w:rsidRPr="00460AB5">
              <w:rPr>
                <w:rFonts w:ascii="Verdana" w:hAnsi="Verdana" w:cs="Arial"/>
                <w:b/>
                <w:sz w:val="20"/>
                <w:szCs w:val="20"/>
              </w:rPr>
              <w:t>Development Plan</w:t>
            </w:r>
            <w:r w:rsidRPr="00460AB5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–</w:t>
            </w:r>
            <w:r w:rsidRPr="00460AB5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:rsidR="000B1CCC" w:rsidRPr="00DF5133" w:rsidRDefault="00460AB5" w:rsidP="00460AB5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 w:rsidRPr="00DF5133">
              <w:rPr>
                <w:rFonts w:ascii="Verdana" w:hAnsi="Verdana" w:cs="Arial"/>
                <w:sz w:val="20"/>
                <w:szCs w:val="20"/>
              </w:rPr>
              <w:t>shown how the problem is broken down into smaller problem</w:t>
            </w:r>
            <w:r w:rsidR="00DF5133" w:rsidRPr="00DF5133">
              <w:rPr>
                <w:rFonts w:ascii="Verdana" w:hAnsi="Verdana" w:cs="Arial"/>
                <w:sz w:val="20"/>
                <w:szCs w:val="20"/>
              </w:rPr>
              <w:t xml:space="preserve">s &amp; </w:t>
            </w:r>
            <w:r w:rsidR="00DF5133">
              <w:rPr>
                <w:rFonts w:ascii="Verdana" w:hAnsi="Verdana" w:cs="Arial"/>
                <w:sz w:val="20"/>
                <w:szCs w:val="20"/>
              </w:rPr>
              <w:t>j</w:t>
            </w:r>
            <w:r w:rsidRPr="00DF5133">
              <w:rPr>
                <w:rFonts w:ascii="Verdana" w:hAnsi="Verdana" w:cs="Arial"/>
                <w:b/>
                <w:sz w:val="20"/>
                <w:szCs w:val="20"/>
              </w:rPr>
              <w:t>ustified</w:t>
            </w:r>
            <w:r w:rsidRPr="00DF5133">
              <w:rPr>
                <w:rFonts w:ascii="Verdana" w:hAnsi="Verdana" w:cs="Arial"/>
                <w:sz w:val="20"/>
                <w:szCs w:val="20"/>
              </w:rPr>
              <w:t xml:space="preserve"> the processes/ steps you have chosen</w:t>
            </w:r>
            <w:r w:rsidRPr="00DF5133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460AB5" w:rsidRDefault="00460AB5" w:rsidP="00460AB5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 w:rsidRPr="00460AB5">
              <w:rPr>
                <w:rFonts w:ascii="Verdana" w:hAnsi="Verdana" w:cs="Arial"/>
                <w:sz w:val="20"/>
                <w:szCs w:val="20"/>
              </w:rPr>
              <w:t xml:space="preserve">Identified the </w:t>
            </w:r>
            <w:r w:rsidRPr="00460AB5">
              <w:rPr>
                <w:rFonts w:ascii="Verdana" w:hAnsi="Verdana" w:cs="Arial"/>
                <w:b/>
                <w:sz w:val="20"/>
                <w:szCs w:val="20"/>
              </w:rPr>
              <w:t>test data</w:t>
            </w:r>
            <w:r w:rsidRPr="00460AB5">
              <w:rPr>
                <w:rFonts w:ascii="Verdana" w:hAnsi="Verdana" w:cs="Arial"/>
                <w:sz w:val="20"/>
                <w:szCs w:val="20"/>
              </w:rPr>
              <w:t xml:space="preserve"> to be used during the development phase</w:t>
            </w:r>
            <w:r w:rsidR="0050557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505578" w:rsidRPr="00460AB5" w:rsidRDefault="00505578" w:rsidP="00460AB5">
            <w:pPr>
              <w:pStyle w:val="ListParagraph"/>
              <w:numPr>
                <w:ilvl w:val="0"/>
                <w:numId w:val="4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Identified further data to be used in post-development </w:t>
            </w:r>
            <w:r w:rsidR="00DF5133">
              <w:rPr>
                <w:rFonts w:ascii="Verdana" w:hAnsi="Verdana" w:cs="Arial"/>
                <w:sz w:val="20"/>
                <w:szCs w:val="20"/>
              </w:rPr>
              <w:t xml:space="preserve">BETA testing to make sure user </w:t>
            </w:r>
            <w:proofErr w:type="spellStart"/>
            <w:r w:rsidR="00DF5133">
              <w:rPr>
                <w:rFonts w:ascii="Verdana" w:hAnsi="Verdana" w:cs="Arial"/>
                <w:sz w:val="20"/>
                <w:szCs w:val="20"/>
              </w:rPr>
              <w:t>reqs</w:t>
            </w:r>
            <w:proofErr w:type="spellEnd"/>
            <w:r w:rsidR="00DF5133">
              <w:rPr>
                <w:rFonts w:ascii="Verdana" w:hAnsi="Verdana" w:cs="Arial"/>
                <w:sz w:val="20"/>
                <w:szCs w:val="20"/>
              </w:rPr>
              <w:t xml:space="preserve"> met and it is robust</w:t>
            </w:r>
          </w:p>
          <w:p w:rsidR="00460AB5" w:rsidRPr="00460AB5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  <w:r w:rsidRPr="00460AB5">
              <w:rPr>
                <w:rFonts w:ascii="Verdana" w:hAnsi="Verdana" w:cs="Arial"/>
                <w:b/>
                <w:sz w:val="20"/>
                <w:szCs w:val="20"/>
              </w:rPr>
              <w:t xml:space="preserve">Diagrams </w:t>
            </w:r>
            <w:r>
              <w:rPr>
                <w:rFonts w:ascii="Verdana" w:hAnsi="Verdana" w:cs="Arial"/>
                <w:sz w:val="20"/>
                <w:szCs w:val="20"/>
              </w:rPr>
              <w:t xml:space="preserve">- produced a set of appropriate diagrams to show the structure of the solution e.g. </w:t>
            </w:r>
          </w:p>
          <w:p w:rsidR="00460AB5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UML diagrams (Class, object, activity, communication)</w:t>
            </w:r>
          </w:p>
          <w:p w:rsidR="00460AB5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0B1CCC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  <w:r w:rsidRPr="00460AB5">
              <w:rPr>
                <w:rFonts w:ascii="Verdana" w:hAnsi="Verdana" w:cs="Arial"/>
                <w:b/>
                <w:sz w:val="20"/>
                <w:szCs w:val="20"/>
              </w:rPr>
              <w:t>Algorithms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- Produced appropriate and accurate algorithms (pseudo-code and/ or flowcharts) to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 xml:space="preserve">fully </w:t>
            </w:r>
            <w:r>
              <w:rPr>
                <w:rFonts w:ascii="Verdana" w:hAnsi="Verdana" w:cs="Arial"/>
                <w:sz w:val="20"/>
                <w:szCs w:val="20"/>
              </w:rPr>
              <w:t>describe the solution</w:t>
            </w:r>
          </w:p>
          <w:p w:rsidR="00DF5133" w:rsidRDefault="00DF5133" w:rsidP="00DF513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Describe each sub-problem/ sub-routine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DF5133" w:rsidRDefault="00DF5133" w:rsidP="00DF513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Show how all algorithms fit together (system flowchart)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DF5133" w:rsidRPr="00DF5133" w:rsidRDefault="00DF5133" w:rsidP="00DF5133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Show how the algorithms have been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tested</w:t>
            </w:r>
            <w:r>
              <w:rPr>
                <w:rFonts w:ascii="Verdana" w:hAnsi="Verdana" w:cs="Arial"/>
                <w:sz w:val="20"/>
                <w:szCs w:val="20"/>
              </w:rPr>
              <w:t xml:space="preserve"> using trace tables/ dry runs</w:t>
            </w:r>
          </w:p>
          <w:p w:rsidR="00460AB5" w:rsidRPr="00460AB5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460AB5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  <w:r w:rsidRPr="00460AB5">
              <w:rPr>
                <w:rFonts w:ascii="Verdana" w:hAnsi="Verdana" w:cs="Arial"/>
                <w:b/>
                <w:sz w:val="20"/>
                <w:szCs w:val="20"/>
              </w:rPr>
              <w:t>Interfaces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– </w:t>
            </w:r>
          </w:p>
          <w:p w:rsidR="00460AB5" w:rsidRDefault="00DF5133" w:rsidP="000B1CCC">
            <w:pPr>
              <w:pStyle w:val="ListParagraph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Explain and justify the design </w:t>
            </w:r>
            <w:r w:rsidR="00460AB5" w:rsidRPr="00460AB5">
              <w:rPr>
                <w:rFonts w:ascii="Verdana" w:hAnsi="Verdana" w:cs="Arial"/>
                <w:sz w:val="20"/>
                <w:szCs w:val="20"/>
              </w:rPr>
              <w:t xml:space="preserve">of </w:t>
            </w:r>
            <w:r>
              <w:rPr>
                <w:rFonts w:ascii="Verdana" w:hAnsi="Verdana" w:cs="Arial"/>
                <w:sz w:val="20"/>
                <w:szCs w:val="20"/>
              </w:rPr>
              <w:t>and user interfaces</w:t>
            </w:r>
            <w:r w:rsidR="0050557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0B1CCC" w:rsidRPr="00460AB5" w:rsidRDefault="00460AB5" w:rsidP="000B1CCC">
            <w:pPr>
              <w:pStyle w:val="ListParagraph"/>
              <w:numPr>
                <w:ilvl w:val="0"/>
                <w:numId w:val="1"/>
              </w:numPr>
              <w:rPr>
                <w:rFonts w:ascii="Verdana" w:hAnsi="Verdana" w:cs="Arial"/>
                <w:sz w:val="20"/>
                <w:szCs w:val="20"/>
              </w:rPr>
            </w:pPr>
            <w:r w:rsidRPr="00460AB5">
              <w:rPr>
                <w:rFonts w:ascii="Verdana" w:hAnsi="Verdana" w:cs="Arial"/>
                <w:sz w:val="20"/>
                <w:szCs w:val="20"/>
              </w:rPr>
              <w:t xml:space="preserve">Described </w:t>
            </w:r>
            <w:r>
              <w:rPr>
                <w:rFonts w:ascii="Verdana" w:hAnsi="Verdana" w:cs="Arial"/>
                <w:sz w:val="20"/>
                <w:szCs w:val="20"/>
              </w:rPr>
              <w:t xml:space="preserve">&amp; </w:t>
            </w:r>
            <w:r w:rsidRPr="00460AB5">
              <w:rPr>
                <w:rFonts w:ascii="Verdana" w:hAnsi="Verdana" w:cs="Arial"/>
                <w:b/>
                <w:sz w:val="20"/>
                <w:szCs w:val="20"/>
              </w:rPr>
              <w:t>justified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60AB5">
              <w:rPr>
                <w:rFonts w:ascii="Verdana" w:hAnsi="Verdana" w:cs="Arial"/>
                <w:sz w:val="20"/>
                <w:szCs w:val="20"/>
              </w:rPr>
              <w:t xml:space="preserve">the </w:t>
            </w:r>
            <w:r w:rsidRPr="00460AB5">
              <w:rPr>
                <w:rFonts w:ascii="Verdana" w:hAnsi="Verdana" w:cs="Arial"/>
                <w:b/>
                <w:sz w:val="20"/>
                <w:szCs w:val="20"/>
              </w:rPr>
              <w:t xml:space="preserve">usability </w:t>
            </w:r>
            <w:r w:rsidRPr="00460AB5">
              <w:rPr>
                <w:rFonts w:ascii="Verdana" w:hAnsi="Verdana" w:cs="Arial"/>
                <w:sz w:val="20"/>
                <w:szCs w:val="20"/>
              </w:rPr>
              <w:t>features to be included</w:t>
            </w:r>
          </w:p>
          <w:p w:rsidR="00460AB5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B1CCC" w:rsidTr="000B1CCC">
        <w:tc>
          <w:tcPr>
            <w:tcW w:w="3560" w:type="dxa"/>
          </w:tcPr>
          <w:p w:rsidR="00460AB5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  <w:r w:rsidRPr="00460AB5">
              <w:rPr>
                <w:rFonts w:ascii="Verdana" w:hAnsi="Verdana" w:cs="Arial"/>
                <w:b/>
                <w:sz w:val="20"/>
                <w:szCs w:val="20"/>
              </w:rPr>
              <w:t>Data Dictionary</w:t>
            </w:r>
            <w:r>
              <w:rPr>
                <w:rFonts w:ascii="Verdana" w:hAnsi="Verdana" w:cs="Arial"/>
                <w:sz w:val="20"/>
                <w:szCs w:val="20"/>
              </w:rPr>
              <w:t xml:space="preserve"> –</w:t>
            </w:r>
          </w:p>
          <w:p w:rsidR="000B1CCC" w:rsidRDefault="00460AB5" w:rsidP="00460AB5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 w:rsidRPr="00460AB5">
              <w:rPr>
                <w:rFonts w:ascii="Verdana" w:hAnsi="Verdana" w:cs="Arial"/>
                <w:sz w:val="20"/>
                <w:szCs w:val="20"/>
              </w:rPr>
              <w:t xml:space="preserve">Identified and </w:t>
            </w:r>
            <w:r w:rsidRPr="00460AB5">
              <w:rPr>
                <w:rFonts w:ascii="Verdana" w:hAnsi="Verdana" w:cs="Arial"/>
                <w:b/>
                <w:sz w:val="20"/>
                <w:szCs w:val="20"/>
              </w:rPr>
              <w:t>justified</w:t>
            </w:r>
            <w:r w:rsidRPr="00460AB5">
              <w:rPr>
                <w:rFonts w:ascii="Verdana" w:hAnsi="Verdana" w:cs="Arial"/>
                <w:sz w:val="20"/>
                <w:szCs w:val="20"/>
              </w:rPr>
              <w:t xml:space="preserve"> the key variables, data structures, classes (where appropriate)</w:t>
            </w:r>
            <w:r w:rsidR="00505578"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460AB5" w:rsidRPr="00460AB5" w:rsidRDefault="00460AB5" w:rsidP="00460AB5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Explained any necessary validation </w:t>
            </w:r>
          </w:p>
          <w:p w:rsidR="00460AB5" w:rsidRPr="00460AB5" w:rsidRDefault="00460AB5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0B1CCC" w:rsidRDefault="000B1CCC" w:rsidP="000B1CC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C66FC2" w:rsidRDefault="00C66FC2" w:rsidP="00C66FC2">
      <w:pPr>
        <w:rPr>
          <w:rFonts w:ascii="Verdana" w:hAnsi="Verdana" w:cs="Arial"/>
          <w:sz w:val="20"/>
          <w:szCs w:val="20"/>
        </w:rPr>
      </w:pPr>
      <w:r w:rsidRPr="00C66FC2">
        <w:rPr>
          <w:rFonts w:ascii="Verdana" w:hAnsi="Verdana" w:cs="Arial"/>
          <w:b/>
          <w:sz w:val="20"/>
          <w:szCs w:val="20"/>
          <w:u w:val="single"/>
        </w:rPr>
        <w:lastRenderedPageBreak/>
        <w:t>Development (25)</w:t>
      </w:r>
      <w:r w:rsidRPr="00C66FC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Done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  <w:t>Feedback/ 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801"/>
        <w:gridCol w:w="6321"/>
      </w:tblGrid>
      <w:tr w:rsidR="00C66FC2" w:rsidTr="00C66FC2">
        <w:tc>
          <w:tcPr>
            <w:tcW w:w="3560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 xml:space="preserve">Iterations – </w:t>
            </w:r>
            <w:r>
              <w:rPr>
                <w:rFonts w:ascii="Verdana" w:hAnsi="Verdana" w:cs="Arial"/>
                <w:sz w:val="20"/>
                <w:szCs w:val="20"/>
              </w:rPr>
              <w:t xml:space="preserve">provide evidence of following each stage of your development plan, showing how each stage was coded and tested </w:t>
            </w:r>
            <w:r w:rsidR="002C6FF3">
              <w:rPr>
                <w:rFonts w:ascii="Verdana" w:hAnsi="Verdana" w:cs="Arial"/>
                <w:sz w:val="20"/>
                <w:szCs w:val="20"/>
              </w:rPr>
              <w:t xml:space="preserve">- </w:t>
            </w:r>
            <w:r w:rsidR="002C6FF3" w:rsidRPr="002C6FF3">
              <w:rPr>
                <w:rFonts w:ascii="Verdana" w:hAnsi="Verdana" w:cs="Arial"/>
                <w:b/>
                <w:sz w:val="20"/>
                <w:szCs w:val="20"/>
              </w:rPr>
              <w:t>e</w:t>
            </w:r>
            <w:r w:rsidRPr="002C6FF3">
              <w:rPr>
                <w:rFonts w:ascii="Verdana" w:hAnsi="Verdana" w:cs="Arial"/>
                <w:b/>
                <w:sz w:val="20"/>
                <w:szCs w:val="20"/>
              </w:rPr>
              <w:t>xplain what you did and why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C66FC2" w:rsidRP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66FC2" w:rsidTr="00C66FC2">
        <w:tc>
          <w:tcPr>
            <w:tcW w:w="3560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Prototypes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– save prototypes made at each stage that show </w:t>
            </w:r>
            <w:r w:rsidR="002C6FF3">
              <w:rPr>
                <w:rFonts w:ascii="Verdana" w:hAnsi="Verdana" w:cs="Arial"/>
                <w:sz w:val="20"/>
                <w:szCs w:val="20"/>
              </w:rPr>
              <w:t xml:space="preserve">well </w:t>
            </w:r>
            <w:r>
              <w:rPr>
                <w:rFonts w:ascii="Verdana" w:hAnsi="Verdana" w:cs="Arial"/>
                <w:sz w:val="20"/>
                <w:szCs w:val="20"/>
              </w:rPr>
              <w:t>commented code</w:t>
            </w:r>
            <w:r w:rsidR="002C6FF3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Show test tables and x-ref to vids &amp; screenshots.</w:t>
            </w: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C66FC2" w:rsidRP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66FC2" w:rsidTr="00C66FC2">
        <w:tc>
          <w:tcPr>
            <w:tcW w:w="3560" w:type="dxa"/>
          </w:tcPr>
          <w:p w:rsidR="00C66FC2" w:rsidRDefault="002C6FF3" w:rsidP="00C66FC2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Modular code</w:t>
            </w:r>
          </w:p>
          <w:p w:rsidR="002C6FF3" w:rsidRDefault="002C6FF3" w:rsidP="00C66FC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C6FF3" w:rsidRP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>They are looking for: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2C6FF3" w:rsidRPr="002C6FF3" w:rsidRDefault="002C6FF3" w:rsidP="002C6FF3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>Well commented code</w:t>
            </w:r>
          </w:p>
          <w:p w:rsidR="002C6FF3" w:rsidRPr="002C6FF3" w:rsidRDefault="002C6FF3" w:rsidP="002C6FF3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>Meaningful variable names</w:t>
            </w:r>
          </w:p>
          <w:p w:rsidR="002C6FF3" w:rsidRPr="002C6FF3" w:rsidRDefault="002C6FF3" w:rsidP="002C6FF3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Efficient use of s</w:t>
            </w:r>
            <w:r w:rsidRPr="002C6FF3">
              <w:rPr>
                <w:rFonts w:ascii="Verdana" w:hAnsi="Verdana" w:cs="Arial"/>
                <w:sz w:val="20"/>
                <w:szCs w:val="20"/>
              </w:rPr>
              <w:t>ub</w:t>
            </w:r>
            <w:r>
              <w:rPr>
                <w:rFonts w:ascii="Verdana" w:hAnsi="Verdana" w:cs="Arial"/>
                <w:sz w:val="20"/>
                <w:szCs w:val="20"/>
              </w:rPr>
              <w:t>-</w:t>
            </w:r>
            <w:r w:rsidRPr="002C6FF3">
              <w:rPr>
                <w:rFonts w:ascii="Verdana" w:hAnsi="Verdana" w:cs="Arial"/>
                <w:sz w:val="20"/>
                <w:szCs w:val="20"/>
              </w:rPr>
              <w:t>routines</w:t>
            </w:r>
          </w:p>
          <w:p w:rsidR="002C6FF3" w:rsidRPr="002C6FF3" w:rsidRDefault="002C6FF3" w:rsidP="002C6FF3">
            <w:pPr>
              <w:ind w:left="360"/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66FC2" w:rsidTr="00C66FC2">
        <w:tc>
          <w:tcPr>
            <w:tcW w:w="3560" w:type="dxa"/>
          </w:tcPr>
          <w:p w:rsidR="00C66FC2" w:rsidRDefault="002C6FF3" w:rsidP="00C66FC2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Validation</w:t>
            </w:r>
          </w:p>
          <w:p w:rsidR="002C6FF3" w:rsidRDefault="002C6FF3" w:rsidP="00C66FC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>You need to show where the validation is in the program and where you have tested it to prove it works as expected (valid/ invalid/ extreme)</w:t>
            </w: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P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66FC2" w:rsidTr="00C66FC2">
        <w:tc>
          <w:tcPr>
            <w:tcW w:w="3560" w:type="dxa"/>
          </w:tcPr>
          <w:p w:rsidR="00C66FC2" w:rsidRDefault="002C6FF3" w:rsidP="00C66FC2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2C6FF3">
              <w:rPr>
                <w:rFonts w:ascii="Verdana" w:hAnsi="Verdana" w:cs="Arial"/>
                <w:b/>
                <w:sz w:val="20"/>
                <w:szCs w:val="20"/>
              </w:rPr>
              <w:t>Reviews</w:t>
            </w:r>
          </w:p>
          <w:p w:rsidR="002C6FF3" w:rsidRDefault="002C6FF3" w:rsidP="00C66FC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C6FF3" w:rsidRP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>Have you summarised at the end of each section and explained how it was tested?</w:t>
            </w:r>
          </w:p>
          <w:p w:rsidR="002C6FF3" w:rsidRP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C66FC2">
            <w:p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>Ha</w:t>
            </w:r>
            <w:r>
              <w:rPr>
                <w:rFonts w:ascii="Verdana" w:hAnsi="Verdana" w:cs="Arial"/>
                <w:sz w:val="20"/>
                <w:szCs w:val="20"/>
              </w:rPr>
              <w:t>v</w:t>
            </w:r>
            <w:r w:rsidRPr="002C6FF3">
              <w:rPr>
                <w:rFonts w:ascii="Verdana" w:hAnsi="Verdana" w:cs="Arial"/>
                <w:sz w:val="20"/>
                <w:szCs w:val="20"/>
              </w:rPr>
              <w:t>e you explained and changes/ updates required and any modifications to the design that have occurred due to testing?</w:t>
            </w:r>
          </w:p>
          <w:p w:rsidR="002C6FF3" w:rsidRPr="002C6FF3" w:rsidRDefault="002C6FF3" w:rsidP="00C66FC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80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C66FC2" w:rsidRDefault="00C66FC2" w:rsidP="00C66FC2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0B1CCC" w:rsidRDefault="000B1CCC" w:rsidP="000B1CCC">
      <w:pPr>
        <w:rPr>
          <w:rFonts w:ascii="Verdana" w:hAnsi="Verdana" w:cs="Arial"/>
          <w:b/>
          <w:sz w:val="20"/>
          <w:szCs w:val="20"/>
          <w:u w:val="single"/>
        </w:rPr>
      </w:pPr>
    </w:p>
    <w:p w:rsidR="00C66FC2" w:rsidRDefault="00C66FC2" w:rsidP="000B1CCC">
      <w:pPr>
        <w:rPr>
          <w:rFonts w:ascii="Verdana" w:hAnsi="Verdana" w:cs="Arial"/>
          <w:b/>
          <w:sz w:val="20"/>
          <w:szCs w:val="20"/>
          <w:u w:val="single"/>
        </w:rPr>
      </w:pPr>
    </w:p>
    <w:p w:rsidR="002C6FF3" w:rsidRDefault="002C6FF3" w:rsidP="000B1CCC">
      <w:pPr>
        <w:rPr>
          <w:rFonts w:ascii="Verdana" w:hAnsi="Verdana" w:cs="Arial"/>
          <w:b/>
          <w:sz w:val="20"/>
          <w:szCs w:val="20"/>
          <w:u w:val="single"/>
        </w:rPr>
      </w:pPr>
    </w:p>
    <w:p w:rsidR="002C6FF3" w:rsidRDefault="002C6FF3" w:rsidP="002C6FF3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  <w:u w:val="single"/>
        </w:rPr>
        <w:lastRenderedPageBreak/>
        <w:t>Evaluation (20</w:t>
      </w:r>
      <w:r w:rsidR="00142CCF">
        <w:rPr>
          <w:rFonts w:ascii="Verdana" w:hAnsi="Verdana" w:cs="Arial"/>
          <w:b/>
          <w:sz w:val="20"/>
          <w:szCs w:val="20"/>
          <w:u w:val="single"/>
        </w:rPr>
        <w:t xml:space="preserve"> </w:t>
      </w:r>
      <w:r w:rsidR="00142CCF">
        <w:rPr>
          <w:rFonts w:ascii="Verdana" w:hAnsi="Verdana" w:cs="Arial"/>
          <w:sz w:val="20"/>
          <w:szCs w:val="20"/>
          <w:u w:val="single"/>
        </w:rPr>
        <w:t>[5 + 15</w:t>
      </w:r>
      <w:r w:rsidR="00142CCF" w:rsidRPr="00142CCF">
        <w:rPr>
          <w:rFonts w:ascii="Verdana" w:hAnsi="Verdana" w:cs="Arial"/>
          <w:sz w:val="20"/>
          <w:szCs w:val="20"/>
          <w:u w:val="single"/>
        </w:rPr>
        <w:t>]</w:t>
      </w:r>
      <w:r w:rsidRPr="00C66FC2">
        <w:rPr>
          <w:rFonts w:ascii="Verdana" w:hAnsi="Verdana" w:cs="Arial"/>
          <w:b/>
          <w:sz w:val="20"/>
          <w:szCs w:val="20"/>
          <w:u w:val="single"/>
        </w:rPr>
        <w:t>)</w:t>
      </w:r>
      <w:r w:rsidRPr="00C66FC2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>Done</w:t>
      </w:r>
      <w:r w:rsidRPr="000B1CCC">
        <w:rPr>
          <w:rFonts w:ascii="Verdana" w:hAnsi="Verdana" w:cs="Arial"/>
          <w:b/>
          <w:sz w:val="20"/>
          <w:szCs w:val="20"/>
        </w:rPr>
        <w:tab/>
      </w:r>
      <w:r w:rsidRPr="000B1CCC">
        <w:rPr>
          <w:rFonts w:ascii="Verdana" w:hAnsi="Verdana" w:cs="Arial"/>
          <w:b/>
          <w:sz w:val="20"/>
          <w:szCs w:val="20"/>
        </w:rPr>
        <w:tab/>
        <w:t>Feedback/ 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801"/>
        <w:gridCol w:w="6321"/>
      </w:tblGrid>
      <w:tr w:rsidR="002C6FF3" w:rsidTr="002C6FF3">
        <w:tc>
          <w:tcPr>
            <w:tcW w:w="3560" w:type="dxa"/>
          </w:tcPr>
          <w:p w:rsid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Post development testing BETA</w:t>
            </w:r>
          </w:p>
          <w:p w:rsid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C6FF3" w:rsidRP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>Show you have tested: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2C6FF3" w:rsidRDefault="002C6FF3" w:rsidP="002C6FF3">
            <w:pPr>
              <w:pStyle w:val="ListParagraph"/>
              <w:numPr>
                <w:ilvl w:val="0"/>
                <w:numId w:val="7"/>
              </w:num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>the solution as a whole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2C6FF3" w:rsidRDefault="002C6FF3" w:rsidP="002C6FF3">
            <w:pPr>
              <w:pStyle w:val="ListParagraph"/>
              <w:numPr>
                <w:ilvl w:val="0"/>
                <w:numId w:val="7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that the system works as designed</w:t>
            </w:r>
            <w:r>
              <w:rPr>
                <w:rFonts w:ascii="Verdana" w:hAnsi="Verdana" w:cs="Arial"/>
                <w:sz w:val="20"/>
                <w:szCs w:val="20"/>
              </w:rPr>
              <w:br/>
            </w:r>
          </w:p>
          <w:p w:rsidR="002C6FF3" w:rsidRPr="002C6FF3" w:rsidRDefault="002C6FF3" w:rsidP="002C6FF3">
            <w:pPr>
              <w:pStyle w:val="ListParagraph"/>
              <w:numPr>
                <w:ilvl w:val="0"/>
                <w:numId w:val="7"/>
              </w:numPr>
              <w:rPr>
                <w:rFonts w:ascii="Verdana" w:hAnsi="Verdana" w:cs="Arial"/>
                <w:sz w:val="20"/>
                <w:szCs w:val="20"/>
              </w:rPr>
            </w:pPr>
            <w:proofErr w:type="gramStart"/>
            <w:r>
              <w:rPr>
                <w:rFonts w:ascii="Verdana" w:hAnsi="Verdana" w:cs="Arial"/>
                <w:sz w:val="20"/>
                <w:szCs w:val="20"/>
              </w:rPr>
              <w:t>that</w:t>
            </w:r>
            <w:proofErr w:type="gramEnd"/>
            <w:r>
              <w:rPr>
                <w:rFonts w:ascii="Verdana" w:hAnsi="Verdana" w:cs="Arial"/>
                <w:sz w:val="20"/>
                <w:szCs w:val="20"/>
              </w:rPr>
              <w:t xml:space="preserve"> it is robust and will not break easily </w:t>
            </w:r>
            <w:r>
              <w:rPr>
                <w:rFonts w:ascii="Verdana" w:hAnsi="Verdana" w:cs="Arial"/>
                <w:sz w:val="20"/>
                <w:szCs w:val="20"/>
              </w:rPr>
              <w:br/>
              <w:t>(Prove you have tried to break it!)</w:t>
            </w:r>
          </w:p>
          <w:p w:rsid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C6FF3" w:rsidRP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  <w:r w:rsidRPr="002C6FF3">
              <w:rPr>
                <w:rFonts w:ascii="Verdana" w:hAnsi="Verdana" w:cs="Arial"/>
                <w:sz w:val="20"/>
                <w:szCs w:val="20"/>
              </w:rPr>
              <w:t xml:space="preserve">Cross-ref all of the tests to the success criteria/ user </w:t>
            </w:r>
            <w:proofErr w:type="spellStart"/>
            <w:r w:rsidRPr="002C6FF3">
              <w:rPr>
                <w:rFonts w:ascii="Verdana" w:hAnsi="Verdana" w:cs="Arial"/>
                <w:sz w:val="20"/>
                <w:szCs w:val="20"/>
              </w:rPr>
              <w:t>reqs</w:t>
            </w:r>
            <w:proofErr w:type="spellEnd"/>
            <w:r w:rsidRPr="002C6FF3">
              <w:rPr>
                <w:rFonts w:ascii="Verdana" w:hAnsi="Verdana" w:cs="Arial"/>
                <w:sz w:val="20"/>
                <w:szCs w:val="20"/>
              </w:rPr>
              <w:t xml:space="preserve"> to show how well the solution meets them.</w:t>
            </w:r>
          </w:p>
          <w:p w:rsidR="002C6FF3" w:rsidRP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C6FF3" w:rsidRPr="00C66FC2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C6FF3" w:rsidTr="002C6FF3">
        <w:tc>
          <w:tcPr>
            <w:tcW w:w="3560" w:type="dxa"/>
          </w:tcPr>
          <w:p w:rsid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Usability testing</w:t>
            </w:r>
          </w:p>
          <w:p w:rsid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Show how you tested each feature identified in the Design phase to make sure they meet stakeholder needs</w:t>
            </w:r>
          </w:p>
          <w:p w:rsidR="002C6FF3" w:rsidRP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2C6FF3" w:rsidTr="002C6FF3">
        <w:tc>
          <w:tcPr>
            <w:tcW w:w="3560" w:type="dxa"/>
          </w:tcPr>
          <w:p w:rsidR="002C6FF3" w:rsidRP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2C6FF3">
              <w:rPr>
                <w:rFonts w:ascii="Verdana" w:hAnsi="Verdana" w:cs="Arial"/>
                <w:b/>
                <w:sz w:val="20"/>
                <w:szCs w:val="20"/>
              </w:rPr>
              <w:t>Evaluation</w:t>
            </w: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How well does the solution match the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reqs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>?</w:t>
            </w: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What changes were made to the design during development?</w:t>
            </w: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Which criteria were </w:t>
            </w:r>
            <w:r w:rsidRPr="00142CCF">
              <w:rPr>
                <w:rFonts w:ascii="Verdana" w:hAnsi="Verdana" w:cs="Arial"/>
                <w:b/>
                <w:sz w:val="20"/>
                <w:szCs w:val="20"/>
              </w:rPr>
              <w:t>unmet</w:t>
            </w:r>
            <w:r w:rsidR="00142CCF" w:rsidRPr="00142CCF">
              <w:rPr>
                <w:rFonts w:ascii="Verdana" w:hAnsi="Verdana" w:cs="Arial"/>
                <w:b/>
                <w:sz w:val="20"/>
                <w:szCs w:val="20"/>
              </w:rPr>
              <w:t>/ partially met</w:t>
            </w:r>
            <w:r>
              <w:rPr>
                <w:rFonts w:ascii="Verdana" w:hAnsi="Verdana" w:cs="Arial"/>
                <w:sz w:val="20"/>
                <w:szCs w:val="20"/>
              </w:rPr>
              <w:t xml:space="preserve"> and how could these be achieved in future development?</w:t>
            </w: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What additional features might be added and how might you implement those (overview)? </w:t>
            </w:r>
          </w:p>
          <w:p w:rsidR="002C6FF3" w:rsidRP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01" w:type="dxa"/>
          </w:tcPr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2C6FF3" w:rsidTr="002C6FF3">
        <w:tc>
          <w:tcPr>
            <w:tcW w:w="3560" w:type="dxa"/>
          </w:tcPr>
          <w:p w:rsid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Maintenance</w:t>
            </w:r>
          </w:p>
          <w:p w:rsidR="002C6FF3" w:rsidRDefault="002C6FF3" w:rsidP="002C6FF3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C6FF3" w:rsidRDefault="00142CCF" w:rsidP="002C6F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What maintenance might the program need/ what limitations are there in the current solution?</w:t>
            </w:r>
          </w:p>
          <w:p w:rsidR="00142CCF" w:rsidRDefault="00142CCF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142CCF" w:rsidRDefault="00142CCF" w:rsidP="002C6FF3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How might the program be modified to meet any additional requirements or changing requirements?</w:t>
            </w:r>
          </w:p>
          <w:p w:rsidR="00142CCF" w:rsidRDefault="00142CCF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142CCF" w:rsidRPr="002C6FF3" w:rsidRDefault="00142CCF" w:rsidP="00142CCF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Have you included any maintenance features in the program that could be used?</w:t>
            </w:r>
          </w:p>
        </w:tc>
        <w:tc>
          <w:tcPr>
            <w:tcW w:w="801" w:type="dxa"/>
          </w:tcPr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321" w:type="dxa"/>
          </w:tcPr>
          <w:p w:rsidR="002C6FF3" w:rsidRDefault="002C6FF3" w:rsidP="002C6FF3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2C6FF3" w:rsidRPr="002C6FF3" w:rsidRDefault="002C6FF3" w:rsidP="000B1CCC">
      <w:pPr>
        <w:rPr>
          <w:rFonts w:ascii="Verdana" w:hAnsi="Verdana" w:cs="Arial"/>
          <w:sz w:val="20"/>
          <w:szCs w:val="20"/>
          <w:u w:val="single"/>
        </w:rPr>
      </w:pPr>
    </w:p>
    <w:sectPr w:rsidR="002C6FF3" w:rsidRPr="002C6FF3" w:rsidSect="000A2F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57A"/>
    <w:multiLevelType w:val="hybridMultilevel"/>
    <w:tmpl w:val="BF547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92B34"/>
    <w:multiLevelType w:val="hybridMultilevel"/>
    <w:tmpl w:val="353EE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D4B7F"/>
    <w:multiLevelType w:val="hybridMultilevel"/>
    <w:tmpl w:val="1102D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E4120"/>
    <w:multiLevelType w:val="hybridMultilevel"/>
    <w:tmpl w:val="36A0E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20F75"/>
    <w:multiLevelType w:val="hybridMultilevel"/>
    <w:tmpl w:val="470E5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4EEA"/>
    <w:multiLevelType w:val="hybridMultilevel"/>
    <w:tmpl w:val="7AE2C7E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6FE2782C"/>
    <w:multiLevelType w:val="hybridMultilevel"/>
    <w:tmpl w:val="FDEE3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CC"/>
    <w:rsid w:val="000A2F52"/>
    <w:rsid w:val="000B1CCC"/>
    <w:rsid w:val="00142CCF"/>
    <w:rsid w:val="00163119"/>
    <w:rsid w:val="001B1013"/>
    <w:rsid w:val="002C6FF3"/>
    <w:rsid w:val="00460AB5"/>
    <w:rsid w:val="00505578"/>
    <w:rsid w:val="00C66FC2"/>
    <w:rsid w:val="00DD61FE"/>
    <w:rsid w:val="00D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A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151CE-097A-4528-8026-956424C0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C3554AF6.dotm</Template>
  <TotalTime>66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r.hill</dc:creator>
  <cp:lastModifiedBy>r.hill</cp:lastModifiedBy>
  <cp:revision>3</cp:revision>
  <dcterms:created xsi:type="dcterms:W3CDTF">2016-09-12T09:49:00Z</dcterms:created>
  <dcterms:modified xsi:type="dcterms:W3CDTF">2016-09-12T10:55:00Z</dcterms:modified>
</cp:coreProperties>
</file>